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F0" w:rsidRDefault="00875FF0" w:rsidP="007B486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无节操无下限模拟试题的</w:t>
      </w:r>
    </w:p>
    <w:p w:rsidR="00875FF0" w:rsidRPr="00083B2A" w:rsidRDefault="00875FF0" w:rsidP="007B486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不完整</w:t>
      </w:r>
      <w:r w:rsidRPr="00083B2A">
        <w:rPr>
          <w:rFonts w:hint="eastAsia"/>
          <w:b/>
          <w:sz w:val="44"/>
          <w:szCs w:val="44"/>
        </w:rPr>
        <w:t>参考答案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:rsidR="00875FF0" w:rsidRDefault="00875FF0" w:rsidP="007B486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从被调查的用户出发，设计问卷，问题要和用户相关且符合用户的实际；</w:t>
      </w:r>
    </w:p>
    <w:p w:rsidR="00875FF0" w:rsidRDefault="00875FF0" w:rsidP="007B486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先和部分用户进行访谈，了解部分用户的想法和原因再设计调查问卷；</w:t>
      </w:r>
    </w:p>
    <w:p w:rsidR="00875FF0" w:rsidRDefault="00875FF0" w:rsidP="007B486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避免使用术语或是复杂的模棱两可的词句，保证每个问题都被用户正确的理解；</w:t>
      </w:r>
    </w:p>
    <w:p w:rsidR="00875FF0" w:rsidRDefault="00875FF0" w:rsidP="007B486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尽可能采用封闭式的问题，并提供完整的答案选项；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:rsidR="00875FF0" w:rsidRDefault="00875FF0" w:rsidP="00AA6665">
      <w:pPr>
        <w:pStyle w:val="ListParagraph"/>
        <w:ind w:left="420" w:firstLineChars="0" w:firstLine="0"/>
        <w:rPr>
          <w:rFonts w:ascii="宋体" w:cs="宋体"/>
          <w:kern w:val="0"/>
          <w:szCs w:val="21"/>
        </w:rPr>
      </w:pPr>
      <w:r w:rsidRPr="00E071C8">
        <w:rPr>
          <w:rFonts w:ascii="宋体" w:hAnsi="宋体" w:cs="宋体" w:hint="eastAsia"/>
          <w:kern w:val="0"/>
          <w:szCs w:val="21"/>
        </w:rPr>
        <w:t>假设用户完全按一种正确的方式进行人机交互，没有清楚地描述错误处理的过程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875FF0" w:rsidRDefault="00875FF0" w:rsidP="00AA6665">
      <w:pPr>
        <w:pStyle w:val="ListParagraph"/>
        <w:ind w:left="420" w:firstLineChars="0" w:firstLine="0"/>
        <w:rPr>
          <w:rFonts w:ascii="宋体" w:cs="宋体"/>
          <w:kern w:val="0"/>
          <w:szCs w:val="21"/>
        </w:rPr>
      </w:pPr>
      <w:r w:rsidRPr="00E071C8">
        <w:rPr>
          <w:rFonts w:ascii="宋体" w:hAnsi="宋体" w:cs="宋体" w:hint="eastAsia"/>
          <w:kern w:val="0"/>
          <w:szCs w:val="21"/>
        </w:rPr>
        <w:t>只针对那些不犯任何错误的专家用户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875FF0" w:rsidRDefault="00875FF0" w:rsidP="00AA6665">
      <w:pPr>
        <w:pStyle w:val="ListParagraph"/>
        <w:ind w:left="420" w:firstLineChars="0" w:firstLine="0"/>
        <w:rPr>
          <w:rFonts w:ascii="宋体" w:cs="宋体"/>
          <w:kern w:val="0"/>
          <w:szCs w:val="21"/>
        </w:rPr>
      </w:pPr>
      <w:r w:rsidRPr="00E071C8">
        <w:rPr>
          <w:rFonts w:ascii="宋体" w:hAnsi="宋体" w:cs="宋体" w:hint="eastAsia"/>
          <w:kern w:val="0"/>
          <w:szCs w:val="21"/>
        </w:rPr>
        <w:t>任务之间的关系描述过于简单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875FF0" w:rsidRDefault="00875FF0" w:rsidP="00AA6665">
      <w:pPr>
        <w:pStyle w:val="ListParagraph"/>
        <w:ind w:left="420" w:firstLineChars="0" w:firstLine="0"/>
      </w:pPr>
      <w:r w:rsidRPr="00E071C8">
        <w:rPr>
          <w:rFonts w:ascii="宋体" w:hAnsi="宋体" w:cs="宋体" w:hint="eastAsia"/>
          <w:kern w:val="0"/>
          <w:szCs w:val="21"/>
        </w:rPr>
        <w:t>忽略了用户间的个体差异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:rsidR="00875FF0" w:rsidRDefault="00875FF0" w:rsidP="00AA666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>
        <w:t>fitts</w:t>
      </w:r>
      <w:r>
        <w:rPr>
          <w:rFonts w:hint="eastAsia"/>
        </w:rPr>
        <w:t>定律，大目标具有优势，增加文本标签之后该工具占据了更大的屏幕空间；</w:t>
      </w:r>
    </w:p>
    <w:p w:rsidR="00875FF0" w:rsidRDefault="00875FF0" w:rsidP="00AA666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未使用标签的情况下，工具栏过于拥挤，不利于选择；</w:t>
      </w:r>
    </w:p>
    <w:p w:rsidR="00875FF0" w:rsidRDefault="00875FF0" w:rsidP="00AA666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标签的存在为新手用户提供了便利；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答：应该和用户说明。</w:t>
      </w:r>
    </w:p>
    <w:p w:rsidR="00875FF0" w:rsidRDefault="00875FF0" w:rsidP="006A4F6A">
      <w:pPr>
        <w:pStyle w:val="ListParagraph"/>
        <w:ind w:left="420" w:firstLineChars="0" w:firstLine="0"/>
      </w:pPr>
      <w:r>
        <w:rPr>
          <w:rFonts w:hint="eastAsia"/>
        </w:rPr>
        <w:t>这种实验室的好处在于提供了可控的、一致的评估环境，而缺点在于用户在陌生的地方可能表现的不自然，这样会降低结论的普遍性和一般性。如果我们不告知用户，那么用户很可能承受某种心理上的负担，导致行为表现拘束和失常。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:rsidR="00875FF0" w:rsidRDefault="00875FF0" w:rsidP="006A0D23">
      <w:pPr>
        <w:pStyle w:val="ListParagraph"/>
        <w:ind w:left="420" w:firstLineChars="0"/>
      </w:pPr>
      <w:r>
        <w:rPr>
          <w:rFonts w:hint="eastAsia"/>
        </w:rPr>
        <w:t>本人在此声明：本人已经年满</w:t>
      </w:r>
      <w:r>
        <w:t>18</w:t>
      </w:r>
      <w:r>
        <w:rPr>
          <w:rFonts w:hint="eastAsia"/>
        </w:rPr>
        <w:t>周岁，并自愿参加南京大学文档学院主持的教学支持系统的评估项目。</w:t>
      </w:r>
    </w:p>
    <w:p w:rsidR="00875FF0" w:rsidRDefault="00875FF0" w:rsidP="008A70BC">
      <w:pPr>
        <w:pStyle w:val="ListParagraph"/>
        <w:ind w:left="420" w:firstLineChars="0" w:firstLine="0"/>
      </w:pPr>
      <w:r>
        <w:tab/>
      </w:r>
      <w:r>
        <w:rPr>
          <w:rFonts w:hint="eastAsia"/>
        </w:rPr>
        <w:t>该研究项目的目的是评估教学支持系统的可用性和用户满意度。教学支持系统是由文档学院的学生开发，并用于作业上传、</w:t>
      </w:r>
      <w:r>
        <w:t>PPT</w:t>
      </w:r>
      <w:r>
        <w:rPr>
          <w:rFonts w:hint="eastAsia"/>
        </w:rPr>
        <w:t>共享和问题交流等教学支持工作。</w:t>
      </w:r>
    </w:p>
    <w:p w:rsidR="00875FF0" w:rsidRDefault="00875FF0" w:rsidP="008A70BC">
      <w:pPr>
        <w:pStyle w:val="ListParagraph"/>
        <w:ind w:left="420" w:firstLineChars="0" w:firstLine="0"/>
      </w:pPr>
      <w:r>
        <w:tab/>
      </w:r>
      <w:r>
        <w:rPr>
          <w:rFonts w:hint="eastAsia"/>
        </w:rPr>
        <w:t>测试的方法是使用该系统并接受观察。本人将使用教学支持系统执行特定的任务，也回答个人体验等相关的问题。</w:t>
      </w:r>
    </w:p>
    <w:p w:rsidR="00875FF0" w:rsidRDefault="00875FF0" w:rsidP="008A70BC">
      <w:pPr>
        <w:pStyle w:val="ListParagraph"/>
        <w:ind w:left="420" w:firstLineChars="0" w:firstLine="0"/>
      </w:pPr>
      <w:r>
        <w:tab/>
      </w:r>
      <w:r>
        <w:rPr>
          <w:rFonts w:hint="eastAsia"/>
        </w:rPr>
        <w:t>这次研究所得到的所有信息属于机密，且任何时候都不能公开本人的身份。</w:t>
      </w:r>
    </w:p>
    <w:p w:rsidR="00875FF0" w:rsidRDefault="00875FF0" w:rsidP="008A70BC">
      <w:pPr>
        <w:pStyle w:val="ListParagraph"/>
        <w:ind w:left="420" w:firstLineChars="0" w:firstLine="0"/>
      </w:pPr>
      <w:r>
        <w:tab/>
      </w:r>
      <w:r>
        <w:rPr>
          <w:rFonts w:hint="eastAsia"/>
        </w:rPr>
        <w:t>本人有权利随时提出任何问题，或者随时退出测试，而且不需要提供任何的赔偿。</w:t>
      </w:r>
    </w:p>
    <w:p w:rsidR="00875FF0" w:rsidRDefault="00875FF0" w:rsidP="008A70BC">
      <w:pPr>
        <w:pStyle w:val="ListParagraph"/>
        <w:ind w:left="4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参与人：</w:t>
      </w:r>
      <w:r>
        <w:t>XX</w:t>
      </w:r>
    </w:p>
    <w:p w:rsidR="00875FF0" w:rsidRPr="00733CBE" w:rsidRDefault="00875FF0" w:rsidP="008A70BC">
      <w:pPr>
        <w:pStyle w:val="ListParagraph"/>
        <w:ind w:left="4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6"/>
          <w:attr w:name="Year" w:val="2012"/>
        </w:smartTagPr>
        <w:r>
          <w:t>2012</w:t>
        </w:r>
        <w:r>
          <w:rPr>
            <w:rFonts w:hint="eastAsia"/>
          </w:rPr>
          <w:t>年</w:t>
        </w:r>
        <w:r>
          <w:t>6</w:t>
        </w:r>
        <w:r>
          <w:rPr>
            <w:rFonts w:hint="eastAsia"/>
          </w:rPr>
          <w:t>月</w:t>
        </w:r>
        <w:r>
          <w:t>26</w:t>
        </w:r>
        <w:r>
          <w:rPr>
            <w:rFonts w:hint="eastAsia"/>
          </w:rPr>
          <w:t>日</w:t>
        </w:r>
      </w:smartTag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不会。。。。。。不懂要做什么。。。。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答：无保存修改的步骤，输入速率为最慢的层次</w:t>
      </w:r>
    </w:p>
    <w:p w:rsidR="00875FF0" w:rsidRDefault="00875FF0" w:rsidP="00081220">
      <w:pPr>
        <w:pStyle w:val="ListParagraph"/>
        <w:ind w:left="840" w:firstLineChars="0" w:firstLine="0"/>
      </w:pPr>
      <w:r w:rsidRPr="00081220">
        <w:t xml:space="preserve">T(execute) = </w:t>
      </w:r>
      <w:r>
        <w:t>T(</w:t>
      </w:r>
      <w:r>
        <w:rPr>
          <w:rFonts w:hint="eastAsia"/>
        </w:rPr>
        <w:t>任务准备时间</w:t>
      </w:r>
      <w:r>
        <w:t>)+</w:t>
      </w:r>
      <w:r w:rsidRPr="00081220">
        <w:t>T(</w:t>
      </w:r>
      <w:r>
        <w:rPr>
          <w:rFonts w:hint="eastAsia"/>
          <w:lang w:val="de-DE"/>
        </w:rPr>
        <w:t>手移动到鼠标上</w:t>
      </w:r>
      <w:r w:rsidRPr="00081220">
        <w:t>)+T(</w:t>
      </w:r>
      <w:r>
        <w:rPr>
          <w:rFonts w:hint="eastAsia"/>
          <w:lang w:val="de-DE"/>
        </w:rPr>
        <w:t>鼠标定位</w:t>
      </w:r>
      <w:r w:rsidRPr="00081220">
        <w:t>)+T(</w:t>
      </w:r>
      <w:r>
        <w:rPr>
          <w:rFonts w:hint="eastAsia"/>
        </w:rPr>
        <w:t>手回到键盘上</w:t>
      </w:r>
      <w:r w:rsidRPr="00081220">
        <w:t>)+T(</w:t>
      </w:r>
      <w:r>
        <w:rPr>
          <w:rFonts w:hint="eastAsia"/>
        </w:rPr>
        <w:t>输入</w:t>
      </w:r>
      <w:r>
        <w:t>3</w:t>
      </w:r>
      <w:r>
        <w:rPr>
          <w:rFonts w:hint="eastAsia"/>
        </w:rPr>
        <w:t>个单词</w:t>
      </w:r>
      <w:r w:rsidRPr="00081220">
        <w:t>)</w:t>
      </w:r>
    </w:p>
    <w:p w:rsidR="00875FF0" w:rsidRDefault="00875FF0" w:rsidP="00081220">
      <w:pPr>
        <w:pStyle w:val="ListParagraph"/>
        <w:ind w:left="840" w:firstLineChars="0" w:firstLine="0"/>
      </w:pPr>
      <w:r>
        <w:tab/>
      </w:r>
      <w:r>
        <w:tab/>
        <w:t xml:space="preserve"> = Tm + Tp1 + Tp + 2*Th + 3*Tk</w:t>
      </w:r>
    </w:p>
    <w:p w:rsidR="00875FF0" w:rsidRDefault="00875FF0" w:rsidP="00081220">
      <w:pPr>
        <w:pStyle w:val="ListParagraph"/>
        <w:ind w:left="840" w:firstLineChars="0" w:firstLine="0"/>
      </w:pPr>
      <w:r>
        <w:tab/>
      </w:r>
      <w:r>
        <w:tab/>
        <w:t xml:space="preserve"> = 1.35+0.2+1.1+2*0.4+3*0.35</w:t>
      </w:r>
    </w:p>
    <w:p w:rsidR="00875FF0" w:rsidRPr="00081220" w:rsidRDefault="00875FF0" w:rsidP="00081220">
      <w:pPr>
        <w:pStyle w:val="ListParagraph"/>
        <w:ind w:left="840" w:firstLineChars="0" w:firstLine="0"/>
      </w:pPr>
      <w:r>
        <w:tab/>
      </w:r>
      <w:r>
        <w:tab/>
        <w:t xml:space="preserve"> = 4.5s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:rsidR="00875FF0" w:rsidRDefault="00875FF0" w:rsidP="001D700D">
      <w:pPr>
        <w:pStyle w:val="ListParagraph"/>
        <w:ind w:left="840" w:firstLineChars="0" w:firstLine="0"/>
      </w:pPr>
      <w:r>
        <w:rPr>
          <w:rFonts w:hint="eastAsia"/>
        </w:rPr>
        <w:t>这个设计原则既有好处也存在不足（好吧，我承认这样说很愚蠢，不过开放题嘛）。</w:t>
      </w:r>
    </w:p>
    <w:p w:rsidR="00875FF0" w:rsidRDefault="00875FF0" w:rsidP="009F0BC2">
      <w:pPr>
        <w:pStyle w:val="ListParagraph"/>
        <w:ind w:left="840" w:firstLineChars="0"/>
      </w:pPr>
      <w:r>
        <w:rPr>
          <w:rFonts w:hint="eastAsia"/>
        </w:rPr>
        <w:t>好处：节约了宝贵的屏幕空间，使得有限的元素能够占据更大的空间；界面更加简洁清晰，便于新手用户查找控件；</w:t>
      </w:r>
    </w:p>
    <w:p w:rsidR="00875FF0" w:rsidRDefault="00875FF0" w:rsidP="009F0BC2">
      <w:pPr>
        <w:pStyle w:val="ListParagraph"/>
        <w:ind w:left="840" w:firstLineChars="0"/>
      </w:pPr>
      <w:r>
        <w:rPr>
          <w:rFonts w:hint="eastAsia"/>
        </w:rPr>
        <w:t>不足：可能会使网站缺少了某个不常用但是对部分用户比较重要的功能；一些针对专家用户设计的，提高交互效率的元素可能会被删除；可能会破坏一致性和灵活性；</w:t>
      </w:r>
    </w:p>
    <w:p w:rsidR="00875FF0" w:rsidRPr="00E15545" w:rsidRDefault="00875FF0" w:rsidP="00E15545">
      <w:pPr>
        <w:pStyle w:val="ListParagraph"/>
        <w:ind w:left="840" w:firstLineChars="0" w:firstLine="0"/>
      </w:pPr>
      <w:r>
        <w:rPr>
          <w:rFonts w:hint="eastAsia"/>
        </w:rPr>
        <w:t>导致交互失败的情况：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:rsidR="00875FF0" w:rsidRDefault="00875FF0" w:rsidP="00C65026">
      <w:pPr>
        <w:pStyle w:val="ListParagraph"/>
        <w:ind w:left="840" w:firstLineChars="0" w:firstLine="0"/>
      </w:pPr>
      <w:r>
        <w:rPr>
          <w:rFonts w:hint="eastAsia"/>
        </w:rPr>
        <w:t>违背了用户享有自主权和控制权的设计原则（真的只有一条么？只需要一条么）。</w:t>
      </w:r>
    </w:p>
    <w:p w:rsidR="00875FF0" w:rsidRPr="00C65026" w:rsidRDefault="00875FF0" w:rsidP="00C65026">
      <w:pPr>
        <w:pStyle w:val="ListParagraph"/>
        <w:ind w:left="840" w:firstLineChars="0" w:firstLine="0"/>
      </w:pPr>
      <w:r>
        <w:rPr>
          <w:rFonts w:hint="eastAsia"/>
        </w:rPr>
        <w:t>改进：点击“取消”之后，该对话框应当正常关闭，然后提示用户错误没有解决，自选图形</w:t>
      </w:r>
      <w:r>
        <w:t>—</w:t>
      </w:r>
      <w:r>
        <w:rPr>
          <w:rFonts w:hint="eastAsia"/>
        </w:rPr>
        <w:t>其他自选图形仍然无法使用。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:rsidR="00875FF0" w:rsidRDefault="00875FF0" w:rsidP="006E18DC">
      <w:pPr>
        <w:pStyle w:val="ListParagraph"/>
        <w:ind w:left="840" w:firstLineChars="0" w:firstLine="0"/>
      </w:pPr>
      <w:r>
        <w:rPr>
          <w:rFonts w:hint="eastAsia"/>
        </w:rPr>
        <w:t>交互范型：执行</w:t>
      </w:r>
      <w:r>
        <w:t>/</w:t>
      </w:r>
      <w:r>
        <w:rPr>
          <w:rFonts w:hint="eastAsia"/>
        </w:rPr>
        <w:t>评估活动周期模型</w:t>
      </w:r>
      <w:r>
        <w:t>EEC</w:t>
      </w:r>
      <w:r>
        <w:rPr>
          <w:rFonts w:hint="eastAsia"/>
        </w:rPr>
        <w:t>（？？？不确定）</w:t>
      </w:r>
    </w:p>
    <w:p w:rsidR="00875FF0" w:rsidRDefault="00875FF0" w:rsidP="006E18DC">
      <w:pPr>
        <w:pStyle w:val="ListParagraph"/>
        <w:ind w:left="840" w:firstLineChars="0" w:firstLine="0"/>
      </w:pPr>
      <w:r>
        <w:rPr>
          <w:rFonts w:hint="eastAsia"/>
        </w:rPr>
        <w:t>可用性准则：易学性，易记性，有效率，低出错率，主观满意度；</w:t>
      </w:r>
    </w:p>
    <w:p w:rsidR="00875FF0" w:rsidRPr="006E18DC" w:rsidRDefault="00875FF0" w:rsidP="006E18DC">
      <w:pPr>
        <w:pStyle w:val="ListParagraph"/>
        <w:ind w:left="840" w:firstLineChars="0" w:firstLine="0"/>
      </w:pPr>
      <w:r>
        <w:rPr>
          <w:rFonts w:hint="eastAsia"/>
        </w:rPr>
        <w:t>度量：选择能够代表目标胡群体的测试用户；让这些用户执行一组预定的任务；比较任务的执行情况；针对多维属性，取每个属性的平均值，并查看整体的分布情况。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:rsidR="00875FF0" w:rsidRDefault="00875FF0" w:rsidP="005F238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直接询问年龄可能触犯某些用户的隐私，应当提供年龄范围的选项；</w:t>
      </w:r>
    </w:p>
    <w:p w:rsidR="00875FF0" w:rsidRDefault="00875FF0" w:rsidP="005F238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>
        <w:t>3</w:t>
      </w:r>
      <w:r>
        <w:rPr>
          <w:rFonts w:hint="eastAsia"/>
        </w:rPr>
        <w:t>不够明确，有可能被理解为用户上网多长时间，也有可能是从开始接触互联网到现在有多长时间；</w:t>
      </w:r>
    </w:p>
    <w:p w:rsidR="00875FF0" w:rsidRDefault="00875FF0" w:rsidP="005F238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>
        <w:t>4</w:t>
      </w:r>
      <w:r>
        <w:rPr>
          <w:rFonts w:hint="eastAsia"/>
        </w:rPr>
        <w:t>应当注明可以多选，也可都不选；</w:t>
      </w:r>
    </w:p>
    <w:p w:rsidR="00875FF0" w:rsidRDefault="00875FF0" w:rsidP="005F238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>
        <w:t>4</w:t>
      </w:r>
      <w:r>
        <w:rPr>
          <w:rFonts w:hint="eastAsia"/>
        </w:rPr>
        <w:t>应当提供一个其他的选项，供用户自行添加；</w:t>
      </w:r>
    </w:p>
    <w:p w:rsidR="00875FF0" w:rsidRDefault="00875FF0" w:rsidP="0007234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应当说明问题</w:t>
      </w:r>
      <w:r>
        <w:t>3</w:t>
      </w:r>
      <w:r>
        <w:rPr>
          <w:rFonts w:hint="eastAsia"/>
        </w:rPr>
        <w:t>和</w:t>
      </w:r>
      <w:r>
        <w:t>4</w:t>
      </w:r>
      <w:r>
        <w:rPr>
          <w:rFonts w:hint="eastAsia"/>
        </w:rPr>
        <w:t>的回答方式是在方框里面打钩；</w:t>
      </w:r>
    </w:p>
    <w:p w:rsidR="00875FF0" w:rsidRDefault="00875FF0" w:rsidP="007B48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:rsidR="00875FF0" w:rsidRDefault="00875FF0" w:rsidP="00A4769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太多了，我不想写</w:t>
      </w:r>
      <w:r>
        <w:t>= =</w:t>
      </w:r>
      <w:r>
        <w:rPr>
          <w:rFonts w:hint="eastAsia"/>
        </w:rPr>
        <w:t>大家自己看吧，目测不难。。。</w:t>
      </w:r>
    </w:p>
    <w:p w:rsidR="00875FF0" w:rsidRDefault="00875FF0" w:rsidP="00A4769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>
        <w:t>fitts</w:t>
      </w:r>
      <w:r>
        <w:rPr>
          <w:rFonts w:hint="eastAsia"/>
        </w:rPr>
        <w:t>定律，大菜单比其他的菜单使用更加简单，所以分成</w:t>
      </w:r>
      <w:r>
        <w:t>3</w:t>
      </w:r>
      <w:r>
        <w:rPr>
          <w:rFonts w:hint="eastAsia"/>
        </w:rPr>
        <w:t>个菜单比较好。</w:t>
      </w:r>
    </w:p>
    <w:p w:rsidR="00875FF0" w:rsidRPr="00081220" w:rsidRDefault="00875FF0" w:rsidP="00782476">
      <w:pPr>
        <w:pStyle w:val="ListParagraph"/>
        <w:ind w:left="840" w:firstLineChars="0" w:firstLine="0"/>
      </w:pPr>
      <w:r>
        <w:rPr>
          <w:rFonts w:hint="eastAsia"/>
        </w:rPr>
        <w:t>实验：（个人以为可以根据击键层次模型来设计，通过比较一些功能的执行速率来判断使用是否简单）。</w:t>
      </w:r>
    </w:p>
    <w:sectPr w:rsidR="00875FF0" w:rsidRPr="00081220" w:rsidSect="00CB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F2674"/>
    <w:multiLevelType w:val="hybridMultilevel"/>
    <w:tmpl w:val="A40858EC"/>
    <w:lvl w:ilvl="0" w:tplc="66AEBD82">
      <w:start w:val="1"/>
      <w:numFmt w:val="japaneseCounting"/>
      <w:lvlText w:val="%1．"/>
      <w:lvlJc w:val="left"/>
      <w:pPr>
        <w:ind w:left="420" w:hanging="42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4864"/>
    <w:rsid w:val="000240E9"/>
    <w:rsid w:val="00072345"/>
    <w:rsid w:val="00081220"/>
    <w:rsid w:val="00083B2A"/>
    <w:rsid w:val="00146019"/>
    <w:rsid w:val="001D700D"/>
    <w:rsid w:val="00321D0C"/>
    <w:rsid w:val="003859CC"/>
    <w:rsid w:val="003A3513"/>
    <w:rsid w:val="004441B9"/>
    <w:rsid w:val="005F2387"/>
    <w:rsid w:val="005F4920"/>
    <w:rsid w:val="006A0D23"/>
    <w:rsid w:val="006A4F6A"/>
    <w:rsid w:val="006E18DC"/>
    <w:rsid w:val="00733CBE"/>
    <w:rsid w:val="00782476"/>
    <w:rsid w:val="007B4864"/>
    <w:rsid w:val="00875FF0"/>
    <w:rsid w:val="008A70BC"/>
    <w:rsid w:val="00915169"/>
    <w:rsid w:val="009A5F21"/>
    <w:rsid w:val="009F0BC2"/>
    <w:rsid w:val="00A47692"/>
    <w:rsid w:val="00AA6665"/>
    <w:rsid w:val="00C65026"/>
    <w:rsid w:val="00C91290"/>
    <w:rsid w:val="00CB6D81"/>
    <w:rsid w:val="00CE7B5E"/>
    <w:rsid w:val="00D32BD7"/>
    <w:rsid w:val="00DE10AC"/>
    <w:rsid w:val="00E071C8"/>
    <w:rsid w:val="00E15545"/>
    <w:rsid w:val="00EA4F80"/>
    <w:rsid w:val="00F23395"/>
    <w:rsid w:val="00F56363"/>
    <w:rsid w:val="00F626DA"/>
    <w:rsid w:val="00F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D8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B48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94</TotalTime>
  <Pages>2</Pages>
  <Words>769</Words>
  <Characters>809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softwware</dc:creator>
  <cp:keywords/>
  <dc:description/>
  <cp:lastModifiedBy>USER</cp:lastModifiedBy>
  <cp:revision>24</cp:revision>
  <dcterms:created xsi:type="dcterms:W3CDTF">2012-06-26T13:13:00Z</dcterms:created>
  <dcterms:modified xsi:type="dcterms:W3CDTF">2012-06-27T04:43:00Z</dcterms:modified>
</cp:coreProperties>
</file>